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144"/>
        <w:gridCol w:w="3456"/>
      </w:tblGrid>
      <w:tr w:rsidR="00A6408A" w14:paraId="1EE12783" w14:textId="77777777">
        <w:trPr>
          <w:trHeight w:hRule="exact" w:val="14400"/>
          <w:jc w:val="center"/>
        </w:trPr>
        <w:tc>
          <w:tcPr>
            <w:tcW w:w="7200" w:type="dxa"/>
          </w:tcPr>
          <w:p w14:paraId="1793D943" w14:textId="77777777" w:rsidR="005D1466" w:rsidRDefault="005D1466"/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flyer body content"/>
            </w:tblPr>
            <w:tblGrid>
              <w:gridCol w:w="7200"/>
            </w:tblGrid>
            <w:tr w:rsidR="00A6408A" w14:paraId="2BBCDDFE" w14:textId="77777777">
              <w:trPr>
                <w:trHeight w:hRule="exact" w:val="7200"/>
              </w:trPr>
              <w:tc>
                <w:tcPr>
                  <w:tcW w:w="7200" w:type="dxa"/>
                </w:tcPr>
                <w:p w14:paraId="5F28B366" w14:textId="77777777" w:rsidR="000668E9" w:rsidRDefault="000668E9">
                  <w:r>
                    <w:rPr>
                      <w:noProof/>
                    </w:rPr>
                    <w:drawing>
                      <wp:inline distT="0" distB="0" distL="0" distR="0" wp14:anchorId="2746B507" wp14:editId="05C65F3A">
                        <wp:extent cx="4572000" cy="3060065"/>
                        <wp:effectExtent l="0" t="0" r="0" b="698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30600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D61137E" w14:textId="71E7D0EF" w:rsidR="000668E9" w:rsidRDefault="000668E9">
                  <w:r>
                    <w:t>Enjoy another side of Nashville with some quiet reflection in the historic Nashville City Cemetery!</w:t>
                  </w:r>
                </w:p>
                <w:p w14:paraId="0D19A433" w14:textId="14C3E0C3" w:rsidR="000668E9" w:rsidRDefault="000668E9"/>
              </w:tc>
            </w:tr>
            <w:tr w:rsidR="00A6408A" w14:paraId="5F8E4E6D" w14:textId="77777777">
              <w:trPr>
                <w:trHeight w:hRule="exact" w:val="5760"/>
              </w:trPr>
              <w:tc>
                <w:tcPr>
                  <w:tcW w:w="7200" w:type="dxa"/>
                </w:tcPr>
                <w:p w14:paraId="19A81084" w14:textId="6A6D7A4B" w:rsidR="00A6408A" w:rsidRDefault="005D1466">
                  <w:r>
                    <w:rPr>
                      <w:noProof/>
                    </w:rPr>
                    <w:drawing>
                      <wp:inline distT="0" distB="0" distL="0" distR="0" wp14:anchorId="5BA84253" wp14:editId="0FC3727F">
                        <wp:extent cx="4565650" cy="1549400"/>
                        <wp:effectExtent l="0" t="0" r="6350" b="190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65650" cy="154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6408A" w14:paraId="125087DF" w14:textId="77777777">
              <w:trPr>
                <w:trHeight w:hRule="exact" w:val="1440"/>
              </w:trPr>
              <w:tc>
                <w:tcPr>
                  <w:tcW w:w="7200" w:type="dxa"/>
                  <w:vAlign w:val="bottom"/>
                </w:tcPr>
                <w:p w14:paraId="71638775" w14:textId="0D7CCBFF" w:rsidR="00A6408A" w:rsidRDefault="000668E9">
                  <w:r>
                    <w:rPr>
                      <w:noProof/>
                    </w:rPr>
                    <w:drawing>
                      <wp:inline distT="0" distB="0" distL="0" distR="0" wp14:anchorId="769D7E05" wp14:editId="2A9767FB">
                        <wp:extent cx="2289175" cy="914400"/>
                        <wp:effectExtent l="0" t="0" r="0" b="0"/>
                        <wp:docPr id="9" name="Picture 9" descr="Nashville City Cemetery Association, Inc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Nashville City Cemetery Association, Inc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917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6792CEF" w14:textId="77777777" w:rsidR="00A6408A" w:rsidRDefault="00A6408A"/>
        </w:tc>
        <w:tc>
          <w:tcPr>
            <w:tcW w:w="144" w:type="dxa"/>
          </w:tcPr>
          <w:p w14:paraId="61BDAC22" w14:textId="77777777" w:rsidR="00A6408A" w:rsidRDefault="00A6408A"/>
        </w:tc>
        <w:tc>
          <w:tcPr>
            <w:tcW w:w="3456" w:type="dxa"/>
          </w:tcPr>
          <w:tbl>
            <w:tblPr>
              <w:tblW w:w="5000" w:type="pct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Layout for flyer sidebar"/>
            </w:tblPr>
            <w:tblGrid>
              <w:gridCol w:w="3456"/>
            </w:tblGrid>
            <w:tr w:rsidR="00A6408A" w14:paraId="0F7ACFE8" w14:textId="77777777">
              <w:trPr>
                <w:trHeight w:hRule="exact" w:val="10800"/>
              </w:trPr>
              <w:tc>
                <w:tcPr>
                  <w:tcW w:w="3446" w:type="dxa"/>
                  <w:shd w:val="clear" w:color="auto" w:fill="007B73" w:themeFill="accent2" w:themeFillShade="BF"/>
                  <w:vAlign w:val="center"/>
                </w:tcPr>
                <w:p w14:paraId="44816FFD" w14:textId="0A4CF617" w:rsidR="00A6408A" w:rsidRDefault="007624A1">
                  <w:pPr>
                    <w:pStyle w:val="Heading2"/>
                  </w:pPr>
                  <w:r>
                    <w:t>Tired of the Crowds?</w:t>
                  </w:r>
                </w:p>
                <w:p w14:paraId="34B21C5F" w14:textId="77777777" w:rsidR="00A6408A" w:rsidRDefault="00A6408A">
                  <w:pPr>
                    <w:pStyle w:val="Line"/>
                  </w:pPr>
                </w:p>
                <w:p w14:paraId="2FF72BB9" w14:textId="17DFE726" w:rsidR="00A6408A" w:rsidRDefault="007624A1">
                  <w:pPr>
                    <w:pStyle w:val="Heading2"/>
                  </w:pPr>
                  <w:r>
                    <w:t xml:space="preserve">Think Nashville is </w:t>
                  </w:r>
                  <w:r w:rsidR="005D1466">
                    <w:t xml:space="preserve">Becoming </w:t>
                  </w:r>
                  <w:r>
                    <w:t>Too Crowded?</w:t>
                  </w:r>
                </w:p>
                <w:p w14:paraId="38552F6D" w14:textId="77777777" w:rsidR="00A6408A" w:rsidRDefault="00A6408A">
                  <w:pPr>
                    <w:pStyle w:val="Line"/>
                  </w:pPr>
                </w:p>
                <w:p w14:paraId="37092C8F" w14:textId="4A122ED9" w:rsidR="00A6408A" w:rsidRDefault="007624A1">
                  <w:pPr>
                    <w:pStyle w:val="Heading2"/>
                  </w:pPr>
                  <w:r>
                    <w:t>Need some peace and quiet</w:t>
                  </w:r>
                  <w:r w:rsidR="005D1466">
                    <w:t xml:space="preserve"> to Reflect</w:t>
                  </w:r>
                  <w:r>
                    <w:t>?</w:t>
                  </w:r>
                </w:p>
                <w:p w14:paraId="75FF3A1F" w14:textId="77777777" w:rsidR="00A6408A" w:rsidRDefault="00A6408A">
                  <w:pPr>
                    <w:pStyle w:val="Line"/>
                  </w:pPr>
                </w:p>
                <w:p w14:paraId="5B659EBD" w14:textId="69D65F25" w:rsidR="00A6408A" w:rsidRDefault="005D1466">
                  <w:pPr>
                    <w:pStyle w:val="Heading2"/>
                  </w:pPr>
                  <w:r>
                    <w:t>Visit</w:t>
                  </w:r>
                  <w:r w:rsidR="007624A1">
                    <w:t xml:space="preserve"> the Nashville City Cemetery!</w:t>
                  </w:r>
                </w:p>
                <w:p w14:paraId="64878CA7" w14:textId="77777777" w:rsidR="00A6408A" w:rsidRDefault="00A6408A">
                  <w:pPr>
                    <w:pStyle w:val="Line"/>
                  </w:pPr>
                </w:p>
                <w:p w14:paraId="3F2BD442" w14:textId="353DEAFD" w:rsidR="00A6408A" w:rsidRDefault="007624A1">
                  <w:pPr>
                    <w:pStyle w:val="Heading2"/>
                  </w:pPr>
                  <w:r>
                    <w:t>Nobody has Moved Here since 1979.</w:t>
                  </w:r>
                </w:p>
              </w:tc>
            </w:tr>
            <w:tr w:rsidR="00A6408A" w14:paraId="49F2CA6A" w14:textId="77777777">
              <w:trPr>
                <w:trHeight w:hRule="exact" w:val="144"/>
              </w:trPr>
              <w:tc>
                <w:tcPr>
                  <w:tcW w:w="3446" w:type="dxa"/>
                </w:tcPr>
                <w:p w14:paraId="7586A848" w14:textId="77777777" w:rsidR="00A6408A" w:rsidRDefault="00A6408A"/>
              </w:tc>
            </w:tr>
            <w:tr w:rsidR="00A6408A" w14:paraId="0BE7DFC3" w14:textId="77777777">
              <w:trPr>
                <w:trHeight w:hRule="exact" w:val="3456"/>
              </w:trPr>
              <w:tc>
                <w:tcPr>
                  <w:tcW w:w="3446" w:type="dxa"/>
                  <w:shd w:val="clear" w:color="auto" w:fill="77500D" w:themeFill="accent1" w:themeFillShade="80"/>
                </w:tcPr>
                <w:p w14:paraId="024C32E2" w14:textId="2DEEB58F" w:rsidR="00A6408A" w:rsidRDefault="00000000" w:rsidP="000668E9">
                  <w:pPr>
                    <w:pStyle w:val="Heading3"/>
                  </w:pPr>
                  <w:sdt>
                    <w:sdtPr>
                      <w:id w:val="2037618065"/>
                      <w:placeholder>
                        <w:docPart w:val="CAD5BFAFB2F2466F95FD410B108EED25"/>
                      </w:placeholder>
                      <w:temporary/>
                      <w:showingPlcHdr/>
                      <w15:appearance w15:val="hidden"/>
                      <w:text/>
                    </w:sdtPr>
                    <w:sdtContent>
                      <w:r w:rsidR="000668E9">
                        <w:t>Nashville City Cemetery</w:t>
                      </w:r>
                    </w:sdtContent>
                  </w:sdt>
                </w:p>
                <w:p w14:paraId="4048AA92" w14:textId="126FBDB5" w:rsidR="00413F65" w:rsidRDefault="00000000" w:rsidP="000668E9">
                  <w:pPr>
                    <w:pStyle w:val="ContactInfo"/>
                  </w:pPr>
                  <w:sdt>
                    <w:sdtPr>
                      <w:id w:val="857003158"/>
                      <w:placeholder>
                        <w:docPart w:val="30A4B38E5AC545C6939210227B2AB5DE"/>
                      </w:placeholder>
                      <w15:appearance w15:val="hidden"/>
                      <w:text w:multiLine="1"/>
                    </w:sdtPr>
                    <w:sdtContent>
                      <w:r w:rsidR="005D1466">
                        <w:t>1001 4th Avenue South</w:t>
                      </w:r>
                      <w:r w:rsidR="005D1466">
                        <w:br/>
                        <w:t>Nashville, Tennessee</w:t>
                      </w:r>
                      <w:r w:rsidR="005D1466">
                        <w:br/>
                        <w:t>37203</w:t>
                      </w:r>
                    </w:sdtContent>
                  </w:sdt>
                </w:p>
                <w:p w14:paraId="3EC46BCC" w14:textId="5AE30DCD" w:rsidR="00413F65" w:rsidRDefault="005D1466" w:rsidP="00413F65">
                  <w:pPr>
                    <w:pStyle w:val="ContactInfo"/>
                  </w:pPr>
                  <w:hyperlink r:id="rId8" w:history="1">
                    <w:r w:rsidRPr="005D1466">
                      <w:rPr>
                        <w:rStyle w:val="Hyperlink"/>
                      </w:rPr>
                      <w:t>Nashville City Cemetery</w:t>
                    </w:r>
                  </w:hyperlink>
                </w:p>
                <w:p w14:paraId="106849E7" w14:textId="6580581E" w:rsidR="005D1466" w:rsidRDefault="005D1466" w:rsidP="005D1466">
                  <w:pPr>
                    <w:pStyle w:val="ContactInfo"/>
                  </w:pPr>
                  <w:r>
                    <w:t>Open All Week 4a – 8p</w:t>
                  </w:r>
                </w:p>
              </w:tc>
            </w:tr>
          </w:tbl>
          <w:p w14:paraId="59800232" w14:textId="77777777" w:rsidR="00A6408A" w:rsidRDefault="00A6408A"/>
        </w:tc>
      </w:tr>
    </w:tbl>
    <w:p w14:paraId="3EB57CEB" w14:textId="77777777" w:rsidR="00A6408A" w:rsidRDefault="00A6408A">
      <w:pPr>
        <w:pStyle w:val="NoSpacing"/>
      </w:pPr>
    </w:p>
    <w:sectPr w:rsidR="00A6408A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formsDesign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A1"/>
    <w:rsid w:val="000668E9"/>
    <w:rsid w:val="00413F65"/>
    <w:rsid w:val="005D1466"/>
    <w:rsid w:val="007624A1"/>
    <w:rsid w:val="00A6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07D36C"/>
  <w15:chartTrackingRefBased/>
  <w15:docId w15:val="{5E144230-A341-41F4-A84C-51A3C0AF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C2415" w:themeColor="text2"/>
        <w:sz w:val="26"/>
        <w:szCs w:val="26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F65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120" w:line="240" w:lineRule="auto"/>
      <w:contextualSpacing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pPr>
      <w:keepNext/>
      <w:keepLines/>
      <w:spacing w:before="400" w:after="400" w:line="264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ing3">
    <w:name w:val="heading 3"/>
    <w:basedOn w:val="Normal"/>
    <w:link w:val="Heading3Char"/>
    <w:uiPriority w:val="3"/>
    <w:unhideWhenUsed/>
    <w:qFormat/>
    <w:pPr>
      <w:keepNext/>
      <w:keepLines/>
      <w:spacing w:before="320"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7500D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color w:val="77500D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76500D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6500D" w:themeColor="accent1" w:themeShade="7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1"/>
    <w:qFormat/>
    <w:rsid w:val="00413F65"/>
    <w:pPr>
      <w:numPr>
        <w:ilvl w:val="1"/>
      </w:numPr>
      <w:spacing w:before="440" w:after="0" w:line="240" w:lineRule="auto"/>
    </w:pPr>
    <w:rPr>
      <w:rFonts w:asciiTheme="majorHAnsi" w:hAnsiTheme="majorHAnsi"/>
      <w:caps/>
      <w:color w:val="77500D" w:themeColor="accent1" w:themeShade="80"/>
      <w:sz w:val="104"/>
    </w:rPr>
  </w:style>
  <w:style w:type="character" w:customStyle="1" w:styleId="SubtitleChar">
    <w:name w:val="Subtitle Char"/>
    <w:basedOn w:val="DefaultParagraphFont"/>
    <w:link w:val="Subtitle"/>
    <w:uiPriority w:val="1"/>
    <w:rsid w:val="00413F65"/>
    <w:rPr>
      <w:rFonts w:asciiTheme="majorHAnsi" w:hAnsiTheme="majorHAnsi"/>
      <w:caps/>
      <w:color w:val="77500D" w:themeColor="accent1" w:themeShade="80"/>
      <w:sz w:val="104"/>
    </w:rPr>
  </w:style>
  <w:style w:type="paragraph" w:styleId="Title">
    <w:name w:val="Title"/>
    <w:basedOn w:val="Normal"/>
    <w:link w:val="TitleChar"/>
    <w:uiPriority w:val="2"/>
    <w:qFormat/>
    <w:pPr>
      <w:spacing w:after="0" w:line="216" w:lineRule="auto"/>
      <w:contextualSpacing/>
    </w:pPr>
    <w:rPr>
      <w:rFonts w:asciiTheme="majorHAnsi" w:eastAsiaTheme="majorEastAsia" w:hAnsiTheme="majorHAnsi" w:cstheme="majorBidi"/>
      <w:caps/>
      <w:kern w:val="28"/>
      <w:sz w:val="104"/>
      <w:szCs w:val="10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kern w:val="28"/>
      <w:sz w:val="104"/>
      <w:szCs w:val="104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customStyle="1" w:styleId="Line">
    <w:name w:val="Line"/>
    <w:basedOn w:val="Normal"/>
    <w:next w:val="Heading2"/>
    <w:uiPriority w:val="3"/>
    <w:qFormat/>
    <w:pPr>
      <w:pBdr>
        <w:top w:val="single" w:sz="12" w:space="1" w:color="FFFFFF" w:themeColor="background1"/>
      </w:pBdr>
      <w:spacing w:after="0" w:line="240" w:lineRule="auto"/>
      <w:ind w:left="1080" w:right="1080"/>
      <w:jc w:val="center"/>
    </w:pPr>
    <w:rPr>
      <w:sz w:val="2"/>
      <w:szCs w:val="2"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customStyle="1" w:styleId="ContactInfo">
    <w:name w:val="Contact Info"/>
    <w:basedOn w:val="Normal"/>
    <w:uiPriority w:val="5"/>
    <w:qFormat/>
    <w:rsid w:val="00413F65"/>
    <w:pPr>
      <w:spacing w:after="240" w:line="240" w:lineRule="auto"/>
      <w:jc w:val="center"/>
    </w:pPr>
    <w:rPr>
      <w:color w:val="FFFFFF" w:themeColor="background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  <w:color w:val="77500D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i/>
      <w:color w:val="77500D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Pr>
      <w:rFonts w:asciiTheme="majorHAnsi" w:eastAsiaTheme="majorEastAsia" w:hAnsiTheme="majorHAnsi" w:cstheme="majorBidi"/>
      <w:b/>
      <w:color w:val="76500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Pr>
      <w:rFonts w:asciiTheme="majorHAnsi" w:eastAsiaTheme="majorEastAsia" w:hAnsiTheme="majorHAnsi" w:cstheme="majorBidi"/>
      <w:i/>
      <w:iCs/>
      <w:color w:val="76500D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7500D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7500D" w:themeColor="accent1" w:themeShade="80"/>
        <w:bottom w:val="single" w:sz="4" w:space="10" w:color="77500D" w:themeColor="accent1" w:themeShade="80"/>
      </w:pBdr>
      <w:spacing w:before="360" w:after="360"/>
      <w:ind w:left="864" w:right="864"/>
      <w:jc w:val="center"/>
    </w:pPr>
    <w:rPr>
      <w:i/>
      <w:iCs/>
      <w:color w:val="77500D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7500D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7500D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 w:line="288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77500D" w:themeColor="accent1" w:themeShade="8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D1466"/>
    <w:rPr>
      <w:color w:val="3CB3C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shville_City_Cemete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Seasonal%20event%20flyer%20(spring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D5BFAFB2F2466F95FD410B108EE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12FC0-0700-4806-9484-CF72E73C2DFC}"/>
      </w:docPartPr>
      <w:docPartBody>
        <w:p w:rsidR="00000000" w:rsidRDefault="00000000">
          <w:pPr>
            <w:pStyle w:val="CAD5BFAFB2F2466F95FD410B108EED25"/>
          </w:pPr>
          <w:r>
            <w:t>Company Name</w:t>
          </w:r>
        </w:p>
      </w:docPartBody>
    </w:docPart>
    <w:docPart>
      <w:docPartPr>
        <w:name w:val="30A4B38E5AC545C6939210227B2AB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B0CDE-A12C-47BE-85FC-585AE2BBAA89}"/>
      </w:docPartPr>
      <w:docPartBody>
        <w:p w:rsidR="00000000" w:rsidRDefault="00000000">
          <w:pPr>
            <w:pStyle w:val="30A4B38E5AC545C6939210227B2AB5DE"/>
          </w:pPr>
          <w:r>
            <w:t>Street Address</w:t>
          </w:r>
          <w:r>
            <w:br/>
            <w:t>City, ST ZIP Code</w:t>
          </w:r>
          <w:r>
            <w:br/>
          </w:r>
          <w:r>
            <w:t>Telephone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9F"/>
    <w:rsid w:val="00E0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B2D6B3EA2B456580194188518142F5">
    <w:name w:val="DCB2D6B3EA2B456580194188518142F5"/>
  </w:style>
  <w:style w:type="paragraph" w:customStyle="1" w:styleId="2DF8DF50798B4A06B1DBD3F01FA32663">
    <w:name w:val="2DF8DF50798B4A06B1DBD3F01FA32663"/>
  </w:style>
  <w:style w:type="paragraph" w:customStyle="1" w:styleId="114190EE4E6943E0B7C63E73B453C86C">
    <w:name w:val="114190EE4E6943E0B7C63E73B453C86C"/>
  </w:style>
  <w:style w:type="paragraph" w:customStyle="1" w:styleId="C2D8DC45228D4894B52A5FD6479DDB5F">
    <w:name w:val="C2D8DC45228D4894B52A5FD6479DDB5F"/>
  </w:style>
  <w:style w:type="paragraph" w:customStyle="1" w:styleId="FB4651A658F0459EB10AFA68DEEE5745">
    <w:name w:val="FB4651A658F0459EB10AFA68DEEE5745"/>
  </w:style>
  <w:style w:type="paragraph" w:customStyle="1" w:styleId="55E3B261467B4081B794C68D67C28ED4">
    <w:name w:val="55E3B261467B4081B794C68D67C28ED4"/>
  </w:style>
  <w:style w:type="paragraph" w:customStyle="1" w:styleId="F7A91977DECD42DFBA2D1AB45203AD02">
    <w:name w:val="F7A91977DECD42DFBA2D1AB45203AD02"/>
  </w:style>
  <w:style w:type="paragraph" w:customStyle="1" w:styleId="CD4558C528674A5D8E7448A224C6A0F3">
    <w:name w:val="CD4558C528674A5D8E7448A224C6A0F3"/>
  </w:style>
  <w:style w:type="paragraph" w:customStyle="1" w:styleId="B50C18163998497C8866D7D3A497D244">
    <w:name w:val="B50C18163998497C8866D7D3A497D244"/>
  </w:style>
  <w:style w:type="paragraph" w:customStyle="1" w:styleId="CAD5BFAFB2F2466F95FD410B108EED25">
    <w:name w:val="CAD5BFAFB2F2466F95FD410B108EED25"/>
  </w:style>
  <w:style w:type="paragraph" w:customStyle="1" w:styleId="30A4B38E5AC545C6939210227B2AB5DE">
    <w:name w:val="30A4B38E5AC545C6939210227B2AB5DE"/>
  </w:style>
  <w:style w:type="paragraph" w:customStyle="1" w:styleId="C2192DD9680D43A2BA0C8899AAAA62FC">
    <w:name w:val="C2192DD9680D43A2BA0C8899AAAA62FC"/>
  </w:style>
  <w:style w:type="paragraph" w:customStyle="1" w:styleId="2184E27BCE904F4F875A05719DDFC00B">
    <w:name w:val="2184E27BCE904F4F875A05719DDFC0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pring Business">
      <a:dk1>
        <a:sysClr val="windowText" lastClr="000000"/>
      </a:dk1>
      <a:lt1>
        <a:sysClr val="window" lastClr="FFFFFF"/>
      </a:lt1>
      <a:dk2>
        <a:srgbClr val="3C2415"/>
      </a:dk2>
      <a:lt2>
        <a:srgbClr val="F7F7DC"/>
      </a:lt2>
      <a:accent1>
        <a:srgbClr val="E6A024"/>
      </a:accent1>
      <a:accent2>
        <a:srgbClr val="00A59B"/>
      </a:accent2>
      <a:accent3>
        <a:srgbClr val="EB5B79"/>
      </a:accent3>
      <a:accent4>
        <a:srgbClr val="EC6723"/>
      </a:accent4>
      <a:accent5>
        <a:srgbClr val="A2C22B"/>
      </a:accent5>
      <a:accent6>
        <a:srgbClr val="4EA23A"/>
      </a:accent6>
      <a:hlink>
        <a:srgbClr val="3CB3CD"/>
      </a:hlink>
      <a:folHlink>
        <a:srgbClr val="0E7EB1"/>
      </a:folHlink>
    </a:clrScheme>
    <a:fontScheme name="Spring Business">
      <a:majorFont>
        <a:latin typeface="Franklin Gothic Medium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A573B8F-AADF-4F4C-B4DB-D4A2D0BC40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 (spring)</Template>
  <TotalTime>16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Long</dc:creator>
  <cp:keywords/>
  <dc:description/>
  <cp:lastModifiedBy>Tyler Long</cp:lastModifiedBy>
  <cp:revision>1</cp:revision>
  <cp:lastPrinted>2012-12-25T21:02:00Z</cp:lastPrinted>
  <dcterms:created xsi:type="dcterms:W3CDTF">2022-07-30T16:05:00Z</dcterms:created>
  <dcterms:modified xsi:type="dcterms:W3CDTF">2022-07-30T16:21:00Z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TC039885639991</vt:lpwstr>
  </property>
</Properties>
</file>